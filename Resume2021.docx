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6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1674"/>
        <w:gridCol w:w="1579"/>
        <w:gridCol w:w="650"/>
        <w:gridCol w:w="3718"/>
        <w:gridCol w:w="2976"/>
      </w:tblGrid>
      <w:tr w:rsidR="004B4147" w:rsidRPr="004B4147" w:rsidTr="00ED67E9">
        <w:trPr>
          <w:trHeight w:val="1388"/>
        </w:trPr>
        <w:tc>
          <w:tcPr>
            <w:tcW w:w="2231" w:type="dxa"/>
            <w:gridSpan w:val="2"/>
          </w:tcPr>
          <w:p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6E31C7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6E31C7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6E31C7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6E31C7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24" w:type="dxa"/>
            <w:gridSpan w:val="4"/>
            <w:tcBorders>
              <w:bottom w:val="single" w:sz="4" w:space="0" w:color="FFFFFF" w:themeColor="background1"/>
            </w:tcBorders>
          </w:tcPr>
          <w:p w:rsidR="004B4147" w:rsidRDefault="006E31C7" w:rsidP="004B4147">
            <w:pPr>
              <w:pStyle w:val="Title"/>
            </w:pPr>
            <w:r>
              <w:t xml:space="preserve">Alexandria </w:t>
            </w:r>
          </w:p>
          <w:p w:rsidR="004B4147" w:rsidRPr="004B4147" w:rsidRDefault="006E31C7" w:rsidP="00A21AF8">
            <w:pPr>
              <w:pStyle w:val="Subtitle"/>
            </w:pPr>
            <w:r>
              <w:t>Coffey</w:t>
            </w:r>
          </w:p>
        </w:tc>
      </w:tr>
      <w:tr w:rsidR="00A21AF8" w:rsidRPr="004B4147" w:rsidTr="00ED67E9">
        <w:trPr>
          <w:trHeight w:val="425"/>
        </w:trPr>
        <w:tc>
          <w:tcPr>
            <w:tcW w:w="2231" w:type="dxa"/>
            <w:gridSpan w:val="2"/>
          </w:tcPr>
          <w:p w:rsidR="00A21AF8" w:rsidRPr="004B4147" w:rsidRDefault="00A21AF8" w:rsidP="000161E1"/>
        </w:tc>
        <w:tc>
          <w:tcPr>
            <w:tcW w:w="8924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6E31C7" w:rsidP="00A21AF8">
            <w:pPr>
              <w:pStyle w:val="Jobtitle"/>
            </w:pPr>
            <w:r>
              <w:t>Programmer / Analyst</w:t>
            </w:r>
          </w:p>
        </w:tc>
      </w:tr>
      <w:tr w:rsidR="007772B1" w:rsidRPr="004B4147" w:rsidTr="00ED67E9">
        <w:trPr>
          <w:trHeight w:val="712"/>
        </w:trPr>
        <w:tc>
          <w:tcPr>
            <w:tcW w:w="2231" w:type="dxa"/>
            <w:gridSpan w:val="2"/>
          </w:tcPr>
          <w:p w:rsidR="007772B1" w:rsidRPr="004B4147" w:rsidRDefault="007772B1" w:rsidP="00A21AF8"/>
        </w:tc>
        <w:tc>
          <w:tcPr>
            <w:tcW w:w="8924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ED67E9">
        <w:trPr>
          <w:trHeight w:val="425"/>
        </w:trPr>
        <w:tc>
          <w:tcPr>
            <w:tcW w:w="557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F6E74B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53" w:type="dxa"/>
            <w:gridSpan w:val="2"/>
            <w:vAlign w:val="center"/>
          </w:tcPr>
          <w:p w:rsidR="00BF0DAF" w:rsidRPr="00B03ED5" w:rsidRDefault="006E31C7" w:rsidP="00BF0DAF">
            <w:pPr>
              <w:pStyle w:val="Contact"/>
            </w:pPr>
            <w:r>
              <w:t>709-227-9363</w:t>
            </w:r>
          </w:p>
        </w:tc>
        <w:tc>
          <w:tcPr>
            <w:tcW w:w="650" w:type="dxa"/>
          </w:tcPr>
          <w:p w:rsidR="00BF0DAF" w:rsidRPr="00997E86" w:rsidRDefault="00BF0DAF" w:rsidP="00BF0DAF"/>
        </w:tc>
        <w:tc>
          <w:tcPr>
            <w:tcW w:w="6693" w:type="dxa"/>
            <w:gridSpan w:val="2"/>
            <w:vMerge w:val="restart"/>
          </w:tcPr>
          <w:sdt>
            <w:sdtPr>
              <w:id w:val="1958058710"/>
              <w:placeholder>
                <w:docPart w:val="0A06DBF5DA6B40FB901878F36F2A75D3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ED67E9">
        <w:trPr>
          <w:trHeight w:val="406"/>
        </w:trPr>
        <w:tc>
          <w:tcPr>
            <w:tcW w:w="557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114D18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53" w:type="dxa"/>
            <w:gridSpan w:val="2"/>
            <w:vAlign w:val="center"/>
          </w:tcPr>
          <w:p w:rsidR="00BF0DAF" w:rsidRPr="00B03ED5" w:rsidRDefault="006E31C7" w:rsidP="00BF0DAF">
            <w:pPr>
              <w:pStyle w:val="Contact"/>
            </w:pPr>
            <w:r>
              <w:t>amcoffey@mun.ca</w:t>
            </w:r>
          </w:p>
        </w:tc>
        <w:tc>
          <w:tcPr>
            <w:tcW w:w="650" w:type="dxa"/>
          </w:tcPr>
          <w:p w:rsidR="00BF0DAF" w:rsidRPr="00997E86" w:rsidRDefault="00BF0DAF" w:rsidP="00BF0DAF"/>
        </w:tc>
        <w:tc>
          <w:tcPr>
            <w:tcW w:w="6693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ED67E9">
        <w:trPr>
          <w:trHeight w:val="427"/>
        </w:trPr>
        <w:tc>
          <w:tcPr>
            <w:tcW w:w="557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B55C4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53" w:type="dxa"/>
            <w:gridSpan w:val="2"/>
            <w:vAlign w:val="center"/>
          </w:tcPr>
          <w:p w:rsidR="00CD2FD2" w:rsidRPr="00B03ED5" w:rsidRDefault="006E31C7" w:rsidP="00CD2FD2">
            <w:pPr>
              <w:pStyle w:val="Contact"/>
            </w:pPr>
            <w:r>
              <w:t>Paradise/NL/Canada</w:t>
            </w:r>
          </w:p>
        </w:tc>
        <w:tc>
          <w:tcPr>
            <w:tcW w:w="650" w:type="dxa"/>
          </w:tcPr>
          <w:p w:rsidR="00CD2FD2" w:rsidRPr="00B97F2D" w:rsidRDefault="00CD2FD2" w:rsidP="00CD2FD2">
            <w:pPr>
              <w:rPr>
                <w:sz w:val="20"/>
                <w:szCs w:val="12"/>
              </w:rPr>
            </w:pPr>
          </w:p>
        </w:tc>
        <w:tc>
          <w:tcPr>
            <w:tcW w:w="3718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B97F2D" w:rsidRDefault="00B97F2D" w:rsidP="00CD2FD2">
            <w:pPr>
              <w:pStyle w:val="Introduction"/>
              <w:rPr>
                <w:sz w:val="20"/>
                <w:szCs w:val="12"/>
              </w:rPr>
            </w:pPr>
            <w:r w:rsidRPr="00B97F2D">
              <w:rPr>
                <w:sz w:val="20"/>
                <w:szCs w:val="12"/>
              </w:rPr>
              <w:t xml:space="preserve">Highly motivated individual with limitless ambitions. I am a recent graduate with a </w:t>
            </w:r>
            <w:r w:rsidR="008E2B01" w:rsidRPr="00B97F2D">
              <w:rPr>
                <w:sz w:val="20"/>
                <w:szCs w:val="12"/>
              </w:rPr>
              <w:t>B.Sc.</w:t>
            </w:r>
            <w:r w:rsidRPr="00B97F2D">
              <w:rPr>
                <w:sz w:val="20"/>
                <w:szCs w:val="12"/>
              </w:rPr>
              <w:t xml:space="preserve"> in Computer Science. I</w:t>
            </w:r>
            <w:r w:rsidR="008E2B01">
              <w:rPr>
                <w:sz w:val="20"/>
                <w:szCs w:val="12"/>
              </w:rPr>
              <w:t xml:space="preserve"> possess </w:t>
            </w:r>
            <w:r w:rsidRPr="00B97F2D">
              <w:rPr>
                <w:sz w:val="20"/>
                <w:szCs w:val="12"/>
              </w:rPr>
              <w:t xml:space="preserve">academic/practical experience in several areas such as software development, web testing, data structures, data visualization and artificial intelligence.  </w:t>
            </w:r>
          </w:p>
        </w:tc>
        <w:tc>
          <w:tcPr>
            <w:tcW w:w="2974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CD2FD2" w:rsidRDefault="00B97F2D" w:rsidP="00CD2FD2">
            <w:pPr>
              <w:rPr>
                <w:lang w:val="it-IT"/>
              </w:rPr>
            </w:pPr>
            <w:r>
              <w:t xml:space="preserve">I am someone who constantly looks for new challenges and </w:t>
            </w:r>
            <w:r w:rsidR="0081067C">
              <w:t xml:space="preserve">enjoys learning new skills. </w:t>
            </w:r>
          </w:p>
        </w:tc>
      </w:tr>
      <w:tr w:rsidR="00CD2FD2" w:rsidRPr="00997E86" w:rsidTr="00ED67E9">
        <w:trPr>
          <w:trHeight w:val="406"/>
        </w:trPr>
        <w:tc>
          <w:tcPr>
            <w:tcW w:w="557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8BDF77C" wp14:editId="78E0C8CE">
                      <wp:extent cx="213066" cy="213066"/>
                      <wp:effectExtent l="0" t="0" r="0" b="0"/>
                      <wp:docPr id="143" name="Group 143" descr="Icon LinkedI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69AA84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53" w:type="dxa"/>
            <w:gridSpan w:val="2"/>
            <w:vAlign w:val="center"/>
          </w:tcPr>
          <w:p w:rsidR="00CD2FD2" w:rsidRPr="00B03ED5" w:rsidRDefault="006E31C7" w:rsidP="00CD2FD2">
            <w:pPr>
              <w:pStyle w:val="Contact"/>
            </w:pPr>
            <w:r>
              <w:t>LinkedIn/acoffey98</w:t>
            </w:r>
          </w:p>
        </w:tc>
        <w:tc>
          <w:tcPr>
            <w:tcW w:w="650" w:type="dxa"/>
          </w:tcPr>
          <w:p w:rsidR="00CD2FD2" w:rsidRPr="00997E86" w:rsidRDefault="00CD2FD2" w:rsidP="00CD2FD2"/>
        </w:tc>
        <w:tc>
          <w:tcPr>
            <w:tcW w:w="3718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974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ED67E9">
        <w:trPr>
          <w:trHeight w:val="406"/>
        </w:trPr>
        <w:tc>
          <w:tcPr>
            <w:tcW w:w="557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9DF9C7B" wp14:editId="485F96AF">
                      <wp:extent cx="213066" cy="213066"/>
                      <wp:effectExtent l="0" t="0" r="0" b="0"/>
                      <wp:docPr id="150" name="Group 150" descr="Icon Websit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F2DCF9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">
                        <v:imagedata r:id="rId24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53" w:type="dxa"/>
            <w:gridSpan w:val="2"/>
            <w:vAlign w:val="center"/>
          </w:tcPr>
          <w:p w:rsidR="00CD2FD2" w:rsidRPr="00B03ED5" w:rsidRDefault="006E31C7" w:rsidP="00CD2FD2">
            <w:pPr>
              <w:pStyle w:val="Contact"/>
            </w:pPr>
            <w:r w:rsidRPr="006E31C7">
              <w:t>https://github.com/acoffey98</w:t>
            </w:r>
          </w:p>
        </w:tc>
        <w:tc>
          <w:tcPr>
            <w:tcW w:w="650" w:type="dxa"/>
          </w:tcPr>
          <w:p w:rsidR="00CD2FD2" w:rsidRPr="00997E86" w:rsidRDefault="00CD2FD2" w:rsidP="00CD2FD2"/>
        </w:tc>
        <w:tc>
          <w:tcPr>
            <w:tcW w:w="3718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974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ED67E9">
        <w:trPr>
          <w:trHeight w:val="756"/>
        </w:trPr>
        <w:tc>
          <w:tcPr>
            <w:tcW w:w="3811" w:type="dxa"/>
            <w:gridSpan w:val="3"/>
          </w:tcPr>
          <w:p w:rsidR="00CD2FD2" w:rsidRPr="00997E86" w:rsidRDefault="00CD2FD2" w:rsidP="00CD2FD2"/>
        </w:tc>
        <w:tc>
          <w:tcPr>
            <w:tcW w:w="650" w:type="dxa"/>
          </w:tcPr>
          <w:p w:rsidR="00CD2FD2" w:rsidRPr="00997E86" w:rsidRDefault="00CD2FD2" w:rsidP="00CD2FD2"/>
        </w:tc>
        <w:tc>
          <w:tcPr>
            <w:tcW w:w="3718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974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ED67E9">
        <w:trPr>
          <w:trHeight w:val="285"/>
        </w:trPr>
        <w:tc>
          <w:tcPr>
            <w:tcW w:w="3811" w:type="dxa"/>
            <w:gridSpan w:val="3"/>
          </w:tcPr>
          <w:p w:rsidR="00CD2FD2" w:rsidRPr="00997E86" w:rsidRDefault="00CD2FD2" w:rsidP="00CD2FD2"/>
        </w:tc>
        <w:tc>
          <w:tcPr>
            <w:tcW w:w="650" w:type="dxa"/>
          </w:tcPr>
          <w:p w:rsidR="00CD2FD2" w:rsidRPr="00997E86" w:rsidRDefault="00CD2FD2" w:rsidP="00CD2FD2"/>
        </w:tc>
        <w:tc>
          <w:tcPr>
            <w:tcW w:w="3718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974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ED67E9">
        <w:trPr>
          <w:trHeight w:val="8179"/>
        </w:trPr>
        <w:tc>
          <w:tcPr>
            <w:tcW w:w="3811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664D64333B584A0CA898B5ECF22F5EB6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81C5FF" wp14:editId="5AE5DE4A">
                      <wp:extent cx="2200275" cy="2400300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0275" cy="2400300"/>
                                <a:chOff x="0" y="0"/>
                                <a:chExt cx="2200275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428549"/>
                                  <a:chOff x="502195" y="4913494"/>
                                  <a:chExt cx="2152098" cy="428549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67"/>
                                    <a:ext cx="2152098" cy="2602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8E2197" w:rsidRDefault="006E31C7" w:rsidP="008E2197">
                                      <w:pPr>
                                        <w:pStyle w:val="Skill"/>
                                      </w:pPr>
                                      <w:r>
                                        <w:t>Python, JavaScript, C#, HTML, CSS, Java, Bash, Google Web Toolkit, jQuery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6E31C7" w:rsidRDefault="006E31C7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lang w:val="en-CA"/>
                                        </w:rPr>
                                        <w:t>Languages: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200275" cy="504900"/>
                                  <a:chOff x="502195" y="5339487"/>
                                  <a:chExt cx="2200275" cy="504900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760"/>
                                    <a:ext cx="2200275" cy="3366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6E31C7" w:rsidP="008E2197">
                                      <w:pPr>
                                        <w:pStyle w:val="Skill"/>
                                      </w:pPr>
                                      <w:r>
                                        <w:t>Linux, Git/</w:t>
                                      </w:r>
                                      <w:r w:rsidR="0081067C">
                                        <w:t>GitHub</w:t>
                                      </w:r>
                                      <w:r>
                                        <w:t>, Liferay, Hibernate, MySQL, React</w:t>
                                      </w:r>
                                      <w:r w:rsidR="00F70E94">
                                        <w:t xml:space="preserve">, </w:t>
                                      </w:r>
                                      <w:proofErr w:type="spellStart"/>
                                      <w:r w:rsidR="00F70E94">
                                        <w:t>DBeaver</w:t>
                                      </w:r>
                                      <w:proofErr w:type="spellEnd"/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15" y="5339487"/>
                                    <a:ext cx="1137730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6E31C7" w:rsidRDefault="006E31C7" w:rsidP="006E31C7">
                                      <w:pPr>
                                        <w:pStyle w:val="Skillscore"/>
                                        <w:jc w:val="left"/>
                                        <w:rPr>
                                          <w:sz w:val="24"/>
                                          <w:szCs w:val="24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lang w:val="en-CA"/>
                                        </w:rPr>
                                        <w:t>Tools &amp; Frameworks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6E31C7" w:rsidP="008E2197">
                                      <w:pPr>
                                        <w:pStyle w:val="Skill"/>
                                      </w:pPr>
                                      <w:r>
                                        <w:t>Eclipse, Visual Studio, IntelliJ, PyCharm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714920" y="5784526"/>
                                    <a:ext cx="1692275" cy="1492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6E31C7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Development Environments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648"/>
                                  <a:ext cx="2152098" cy="443192"/>
                                  <a:chOff x="502195" y="6191474"/>
                                  <a:chExt cx="2152098" cy="44319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2746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6E31C7" w:rsidP="008E2197">
                                      <w:pPr>
                                        <w:pStyle w:val="Skill"/>
                                      </w:pPr>
                                      <w:r>
                                        <w:t>JSON, XML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0" y="6191474"/>
                                    <a:ext cx="1162559" cy="1812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6E31C7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Data Modelling: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s:wsp>
                              <wps:cNvPr id="29" name="TextBox 129">
                                <a:extLst>
                                  <a:ext uri="{FF2B5EF4-FFF2-40B4-BE49-F238E27FC236}">
                                    <a16:creationId xmlns:a16="http://schemas.microsoft.com/office/drawing/2014/main" id="{46A9BC46-5209-486F-85FB-95EDCA80303A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0" y="1873278"/>
                                  <a:ext cx="2152098" cy="15145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E2197" w:rsidRDefault="008E2197" w:rsidP="008E2197">
                                    <w:pPr>
                                      <w:pStyle w:val="Skill"/>
                                    </w:pPr>
                                  </w:p>
                                  <w:p w:rsidR="00144072" w:rsidRDefault="00144072" w:rsidP="008E2197"/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1C5FF" id="Group 153" o:spid="_x0000_s1030" style="width:173.25pt;height:189pt;mso-position-horizontal-relative:char;mso-position-vertical-relative:line" coordsize="22002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">
                      <v:group id="Group 16" o:spid="_x0000_s1031" alt="Skill" style="position:absolute;width:21520;height:4285" coordorigin="5021,49134" coordsize="21520,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:rsidR="00144072" w:rsidRPr="008E2197" w:rsidRDefault="006E31C7" w:rsidP="008E2197">
                                <w:pPr>
                                  <w:pStyle w:val="Skill"/>
                                </w:pPr>
                                <w:r>
                                  <w:t>Python, JavaScript, C#, HTML, CSS, Java, Bash, Google Web Toolkit, jQuery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:rsidR="00144072" w:rsidRPr="006E31C7" w:rsidRDefault="006E31C7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Languages: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5;width:22002;height:5049" coordorigin="5021,53394" coordsize="22002,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7;width:2200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6E31C7" w:rsidP="008E2197">
                                <w:pPr>
                                  <w:pStyle w:val="Skill"/>
                                </w:pPr>
                                <w:r>
                                  <w:t>Linux, Git/</w:t>
                                </w:r>
                                <w:r w:rsidR="0081067C">
                                  <w:t>GitHub</w:t>
                                </w:r>
                                <w:r>
                                  <w:t>, Liferay, Hibernate, MySQL, React</w:t>
                                </w:r>
                                <w:r w:rsidR="00F70E94">
                                  <w:t xml:space="preserve">, </w:t>
                                </w:r>
                                <w:proofErr w:type="spellStart"/>
                                <w:r w:rsidR="00F70E94">
                                  <w:t>DBeaver</w:t>
                                </w:r>
                                <w:proofErr w:type="spellEnd"/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4;width:11377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:rsidR="00144072" w:rsidRPr="006E31C7" w:rsidRDefault="006E31C7" w:rsidP="006E31C7">
                                <w:pPr>
                                  <w:pStyle w:val="Skillscore"/>
                                  <w:jc w:val="left"/>
                                  <w:rPr>
                                    <w:sz w:val="24"/>
                                    <w:szCs w:val="24"/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Tools &amp; Frameworks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6E31C7" w:rsidP="008E2197">
                                <w:pPr>
                                  <w:pStyle w:val="Skill"/>
                                </w:pPr>
                                <w:r>
                                  <w:t>Eclipse, Visual Studio, IntelliJ, PyCharm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7149;top:57845;width:1692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:rsidR="008E2197" w:rsidRDefault="006E31C7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Development Environments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6;width:21520;height:4432" coordorigin="5021,61914" coordsize="21520,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6E31C7" w:rsidP="008E2197">
                                <w:pPr>
                                  <w:pStyle w:val="Skill"/>
                                </w:pPr>
                                <w:r>
                                  <w:t>JSON, XML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4;width:1162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:rsidR="008E2197" w:rsidRDefault="006E31C7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Data Modelling: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Box 129" o:spid="_x0000_s1051" type="#_x0000_t202" style="position:absolute;top:18732;width:21520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<v:textbox inset="0,0,0,0">
                          <w:txbxContent>
                            <w:p w:rsidR="008E2197" w:rsidRDefault="008E2197" w:rsidP="008E2197">
                              <w:pPr>
                                <w:pStyle w:val="Skill"/>
                              </w:pPr>
                            </w:p>
                            <w:p w:rsidR="00144072" w:rsidRDefault="00144072" w:rsidP="008E2197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832DD6D60ED14A65B77BADD59173479D"/>
              </w:placeholder>
              <w:temporary/>
              <w:showingPlcHdr/>
              <w15:appearance w15:val="hidden"/>
            </w:sdtPr>
            <w:sdtEndPr/>
            <w:sdtContent>
              <w:p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:rsidR="008E2197" w:rsidRDefault="006E31C7" w:rsidP="008E2197">
            <w:pPr>
              <w:pStyle w:val="Heading2"/>
            </w:pPr>
            <w:r>
              <w:t>Bachelor of Science - Computer Science</w:t>
            </w:r>
          </w:p>
          <w:p w:rsidR="00552F9B" w:rsidRDefault="006E31C7" w:rsidP="00552F9B">
            <w:pPr>
              <w:pStyle w:val="Heading4"/>
            </w:pPr>
            <w:r>
              <w:t>Memorial University Of NL</w:t>
            </w:r>
          </w:p>
          <w:p w:rsidR="00552F9B" w:rsidRDefault="006E31C7" w:rsidP="00552F9B">
            <w:r>
              <w:t>2016-2021</w:t>
            </w:r>
          </w:p>
          <w:p w:rsidR="00552F9B" w:rsidRDefault="006E31C7" w:rsidP="00552F9B">
            <w:pPr>
              <w:pStyle w:val="Heading2"/>
            </w:pPr>
            <w:r>
              <w:t xml:space="preserve">Certified Nail Technician </w:t>
            </w:r>
          </w:p>
          <w:p w:rsidR="00552F9B" w:rsidRDefault="006E31C7" w:rsidP="00552F9B">
            <w:pPr>
              <w:pStyle w:val="Heading4"/>
            </w:pPr>
            <w:r>
              <w:t>Professional Beauty Supplies</w:t>
            </w:r>
          </w:p>
          <w:p w:rsidR="00552F9B" w:rsidRDefault="006E31C7" w:rsidP="00552F9B">
            <w:r>
              <w:t>2015</w:t>
            </w:r>
          </w:p>
          <w:p w:rsidR="00552F9B" w:rsidRDefault="006E31C7" w:rsidP="00552F9B">
            <w:pPr>
              <w:pStyle w:val="Heading2"/>
            </w:pPr>
            <w:r>
              <w:t>High School Diploma</w:t>
            </w:r>
          </w:p>
          <w:p w:rsidR="00552F9B" w:rsidRDefault="006E31C7" w:rsidP="00552F9B">
            <w:pPr>
              <w:pStyle w:val="Heading4"/>
            </w:pPr>
            <w:r>
              <w:t>Fatima Academy</w:t>
            </w:r>
          </w:p>
          <w:p w:rsidR="00552F9B" w:rsidRPr="00552F9B" w:rsidRDefault="00552F9B" w:rsidP="00552F9B"/>
        </w:tc>
        <w:tc>
          <w:tcPr>
            <w:tcW w:w="65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693" w:type="dxa"/>
            <w:gridSpan w:val="2"/>
          </w:tcPr>
          <w:p w:rsidR="00144072" w:rsidRDefault="00E97116" w:rsidP="00144072">
            <w:pPr>
              <w:pStyle w:val="Heading1"/>
            </w:pPr>
            <w:sdt>
              <w:sdtPr>
                <w:id w:val="864106690"/>
                <w:placeholder>
                  <w:docPart w:val="80B749CDCE7645A88D85E4EE810131BE"/>
                </w:placeholder>
                <w:temporary/>
                <w:showingPlcHdr/>
                <w15:appearance w15:val="hidden"/>
              </w:sdtPr>
              <w:sdtEndPr/>
              <w:sdtContent>
                <w:r w:rsidR="00144072">
                  <w:t>Experience</w:t>
                </w:r>
              </w:sdtContent>
            </w:sdt>
          </w:p>
          <w:p w:rsidR="00552F9B" w:rsidRDefault="00F70E94" w:rsidP="00552F9B">
            <w:pPr>
              <w:pStyle w:val="Heading3"/>
            </w:pPr>
            <w:r>
              <w:t>Programmer / Analyst</w:t>
            </w:r>
          </w:p>
          <w:p w:rsidR="006C2DFF" w:rsidRPr="00A6425D" w:rsidRDefault="00F70E94" w:rsidP="0081067C">
            <w:pPr>
              <w:pStyle w:val="Heading5"/>
              <w:rPr>
                <w:rStyle w:val="JobDescriptionChar"/>
              </w:rPr>
            </w:pPr>
            <w:proofErr w:type="spellStart"/>
            <w:r>
              <w:t>Compusult</w:t>
            </w:r>
            <w:proofErr w:type="spellEnd"/>
            <w:r>
              <w:t xml:space="preserve"> Limited/ St. John’s  / NL</w:t>
            </w:r>
            <w:r w:rsidR="0081067C">
              <w:t xml:space="preserve">                                  </w:t>
            </w:r>
            <w:r>
              <w:t xml:space="preserve">                                  March 2021- Present</w:t>
            </w:r>
          </w:p>
          <w:p w:rsidR="0081067C" w:rsidRDefault="00F70E94" w:rsidP="0081067C">
            <w:pPr>
              <w:pStyle w:val="ListBullet"/>
            </w:pPr>
            <w:r>
              <w:t>Perform requirements analysis, software design, testing and maintenance</w:t>
            </w:r>
          </w:p>
          <w:p w:rsidR="00F70E94" w:rsidRDefault="00F70E94" w:rsidP="0081067C">
            <w:pPr>
              <w:pStyle w:val="ListBullet"/>
            </w:pPr>
            <w:r>
              <w:t>Front end development using JavaScript, Bootstrap, CSS, HTML, JSP, and Google Web Toolkit</w:t>
            </w:r>
          </w:p>
          <w:p w:rsidR="0081067C" w:rsidRDefault="00F70E94" w:rsidP="0081067C">
            <w:pPr>
              <w:pStyle w:val="ListBullet"/>
            </w:pPr>
            <w:r>
              <w:t>Use Liferay framework and JavaScript to design the User Interfaces of an app</w:t>
            </w:r>
          </w:p>
          <w:p w:rsidR="00F70E94" w:rsidRDefault="00F70E94" w:rsidP="0081067C">
            <w:pPr>
              <w:pStyle w:val="ListBullet"/>
            </w:pPr>
            <w:r>
              <w:t>Use of Hibernate to create and save database entities</w:t>
            </w:r>
          </w:p>
          <w:p w:rsidR="0081067C" w:rsidRDefault="00F70E94" w:rsidP="0081067C">
            <w:pPr>
              <w:pStyle w:val="ListBullet"/>
            </w:pPr>
            <w:r>
              <w:t>Frequent use of Git workflow procedures</w:t>
            </w:r>
          </w:p>
          <w:p w:rsidR="00F70E94" w:rsidRDefault="00F70E94" w:rsidP="0081067C">
            <w:pPr>
              <w:pStyle w:val="ListBullet"/>
            </w:pPr>
            <w:r>
              <w:t>API interface design, database management and website design</w:t>
            </w:r>
          </w:p>
          <w:p w:rsidR="0081067C" w:rsidRDefault="00F70E94" w:rsidP="0081067C">
            <w:pPr>
              <w:pStyle w:val="ListBullet"/>
            </w:pPr>
            <w:r>
              <w:t xml:space="preserve">Code analysis of </w:t>
            </w:r>
            <w:proofErr w:type="spellStart"/>
            <w:r>
              <w:t>Compusult</w:t>
            </w:r>
            <w:proofErr w:type="spellEnd"/>
            <w:r>
              <w:t xml:space="preserve"> products, including WES</w:t>
            </w:r>
          </w:p>
          <w:p w:rsidR="00A6425D" w:rsidRDefault="00FD64F2" w:rsidP="00A6425D">
            <w:pPr>
              <w:pStyle w:val="Heading3"/>
            </w:pPr>
            <w:r>
              <w:t>Transfer Credit</w:t>
            </w:r>
            <w:r w:rsidR="00813B69">
              <w:t xml:space="preserve"> Assistant</w:t>
            </w:r>
          </w:p>
          <w:p w:rsidR="00A6425D" w:rsidRDefault="00FD64F2" w:rsidP="00F70E94">
            <w:pPr>
              <w:pStyle w:val="Heading5"/>
            </w:pPr>
            <w:r>
              <w:t xml:space="preserve">Memorial University </w:t>
            </w:r>
            <w:r w:rsidR="00813B69">
              <w:t>/</w:t>
            </w:r>
            <w:r>
              <w:t xml:space="preserve"> Admissions Office / </w:t>
            </w:r>
            <w:r w:rsidR="00813B69">
              <w:t xml:space="preserve">NL </w:t>
            </w:r>
            <w:r w:rsidR="00F70E94">
              <w:t xml:space="preserve">                                 </w:t>
            </w:r>
            <w:r>
              <w:t xml:space="preserve">  </w:t>
            </w:r>
            <w:r w:rsidR="00F70E94">
              <w:t xml:space="preserve">                                </w:t>
            </w:r>
            <w:r w:rsidR="00813B69">
              <w:t>201</w:t>
            </w:r>
            <w:r w:rsidR="00ED67E9">
              <w:t>8</w:t>
            </w:r>
            <w:r w:rsidR="00813B69">
              <w:t>-2020</w:t>
            </w:r>
          </w:p>
          <w:p w:rsidR="00FD64F2" w:rsidRDefault="00FD64F2" w:rsidP="00FD64F2">
            <w:pPr>
              <w:pStyle w:val="ListBullet"/>
            </w:pPr>
            <w:r>
              <w:t>Prepared and distributed transfer credit evaluation requests to academic</w:t>
            </w:r>
            <w:r w:rsidR="00ED67E9">
              <w:t xml:space="preserve"> units</w:t>
            </w:r>
            <w:r>
              <w:t xml:space="preserve"> </w:t>
            </w:r>
          </w:p>
          <w:p w:rsidR="00ED67E9" w:rsidRDefault="00ED67E9" w:rsidP="00FD64F2">
            <w:pPr>
              <w:pStyle w:val="ListBullet"/>
            </w:pPr>
            <w:r>
              <w:t xml:space="preserve">Accurately maintained filing system </w:t>
            </w:r>
          </w:p>
          <w:p w:rsidR="00FD64F2" w:rsidRDefault="00FD64F2" w:rsidP="00FD64F2">
            <w:pPr>
              <w:pStyle w:val="ListBullet"/>
            </w:pPr>
            <w:r>
              <w:t>Emailing and faxing notifications and other documentation to students</w:t>
            </w:r>
          </w:p>
          <w:p w:rsidR="00FD64F2" w:rsidRPr="00FD64F2" w:rsidRDefault="00FD64F2" w:rsidP="00FD64F2">
            <w:pPr>
              <w:pStyle w:val="ListBullet"/>
            </w:pPr>
            <w:r>
              <w:t>Handle highly sensitive, large and confidential document</w:t>
            </w:r>
          </w:p>
          <w:p w:rsidR="00A6425D" w:rsidRDefault="00813B69" w:rsidP="00A6425D">
            <w:pPr>
              <w:pStyle w:val="Heading3"/>
            </w:pPr>
            <w:r>
              <w:t>Research Assistant</w:t>
            </w:r>
            <w:r w:rsidR="00ED67E9">
              <w:t xml:space="preserve"> </w:t>
            </w:r>
          </w:p>
          <w:p w:rsidR="00A6425D" w:rsidRPr="00A6425D" w:rsidRDefault="00813B69" w:rsidP="0069059B">
            <w:pPr>
              <w:pStyle w:val="Heading5"/>
              <w:rPr>
                <w:rStyle w:val="JobDescriptionChar"/>
              </w:rPr>
            </w:pPr>
            <w:r>
              <w:t xml:space="preserve">Branch Recreation Committee / NL </w:t>
            </w:r>
            <w:r w:rsidR="00F70E94">
              <w:t xml:space="preserve">                                                             </w:t>
            </w:r>
            <w:r>
              <w:t xml:space="preserve"> 201</w:t>
            </w:r>
            <w:r w:rsidR="00ED67E9">
              <w:t>4</w:t>
            </w:r>
            <w:r>
              <w:t xml:space="preserve"> – 201</w:t>
            </w:r>
            <w:r w:rsidR="00ED67E9">
              <w:t>7</w:t>
            </w:r>
            <w:r>
              <w:t xml:space="preserve"> (Seasonal) </w:t>
            </w:r>
          </w:p>
          <w:p w:rsidR="00A6425D" w:rsidRDefault="00813B69" w:rsidP="00813B69">
            <w:pPr>
              <w:pStyle w:val="ListBullet"/>
            </w:pPr>
            <w:r>
              <w:t>Prepared materials for submission to granting agencies and foundations</w:t>
            </w:r>
          </w:p>
          <w:p w:rsidR="00813B69" w:rsidRDefault="00813B69" w:rsidP="00813B69">
            <w:pPr>
              <w:pStyle w:val="ListBullet"/>
            </w:pPr>
            <w:r>
              <w:t>Collect</w:t>
            </w:r>
            <w:r w:rsidR="00F70E94">
              <w:t>ed</w:t>
            </w:r>
            <w:r>
              <w:t xml:space="preserve"> and analyze</w:t>
            </w:r>
            <w:r w:rsidR="00F70E94">
              <w:t>d</w:t>
            </w:r>
            <w:r>
              <w:t xml:space="preserve"> data </w:t>
            </w:r>
            <w:bookmarkStart w:id="0" w:name="_GoBack"/>
            <w:bookmarkEnd w:id="0"/>
          </w:p>
          <w:p w:rsidR="00813B69" w:rsidRDefault="00813B69" w:rsidP="00813B69">
            <w:pPr>
              <w:pStyle w:val="ListBullet"/>
            </w:pPr>
            <w:r>
              <w:t>Prepared, maintained and updated website mat</w:t>
            </w:r>
            <w:r w:rsidR="00F70E94">
              <w:t>erials</w:t>
            </w:r>
          </w:p>
          <w:p w:rsidR="00ED67E9" w:rsidRPr="006C2DFF" w:rsidRDefault="00ED67E9" w:rsidP="00813B69">
            <w:pPr>
              <w:pStyle w:val="ListBullet"/>
            </w:pPr>
            <w:r>
              <w:t xml:space="preserve">Coordinated events via social media </w:t>
            </w:r>
          </w:p>
        </w:tc>
      </w:tr>
    </w:tbl>
    <w:p w:rsidR="005A20B8" w:rsidRDefault="005A20B8"/>
    <w:tbl>
      <w:tblPr>
        <w:tblW w:w="5244" w:type="pct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0"/>
        <w:gridCol w:w="650"/>
        <w:gridCol w:w="3715"/>
        <w:gridCol w:w="2972"/>
      </w:tblGrid>
      <w:tr w:rsidR="00813B69" w:rsidRPr="00997E86" w:rsidTr="008E2B01">
        <w:trPr>
          <w:trHeight w:val="119"/>
        </w:trPr>
        <w:tc>
          <w:tcPr>
            <w:tcW w:w="3989" w:type="dxa"/>
          </w:tcPr>
          <w:p w:rsidR="00813B69" w:rsidRPr="00997E86" w:rsidRDefault="00813B69" w:rsidP="002249FE"/>
        </w:tc>
        <w:tc>
          <w:tcPr>
            <w:tcW w:w="650" w:type="dxa"/>
          </w:tcPr>
          <w:p w:rsidR="00813B69" w:rsidRPr="00997E86" w:rsidRDefault="00813B69" w:rsidP="002249FE"/>
        </w:tc>
        <w:tc>
          <w:tcPr>
            <w:tcW w:w="3715" w:type="dxa"/>
            <w:tcBorders>
              <w:bottom w:val="single" w:sz="4" w:space="0" w:color="D9D9D9" w:themeColor="background1" w:themeShade="D9"/>
            </w:tcBorders>
          </w:tcPr>
          <w:p w:rsidR="008F2DE7" w:rsidRPr="00997E86" w:rsidRDefault="008F2DE7" w:rsidP="002249FE"/>
        </w:tc>
        <w:tc>
          <w:tcPr>
            <w:tcW w:w="2972" w:type="dxa"/>
            <w:tcBorders>
              <w:bottom w:val="single" w:sz="4" w:space="0" w:color="D9D9D9" w:themeColor="background1" w:themeShade="D9"/>
            </w:tcBorders>
          </w:tcPr>
          <w:p w:rsidR="00813B69" w:rsidRPr="00997E86" w:rsidRDefault="00813B69" w:rsidP="002249FE"/>
        </w:tc>
      </w:tr>
      <w:tr w:rsidR="00813B69" w:rsidRPr="00997E86" w:rsidTr="008E2B01">
        <w:trPr>
          <w:trHeight w:val="11077"/>
        </w:trPr>
        <w:tc>
          <w:tcPr>
            <w:tcW w:w="3989" w:type="dxa"/>
            <w:tcBorders>
              <w:right w:val="single" w:sz="4" w:space="0" w:color="D9D9D9" w:themeColor="background1" w:themeShade="D9"/>
            </w:tcBorders>
          </w:tcPr>
          <w:p w:rsidR="008E2B01" w:rsidRDefault="008E2B01" w:rsidP="002249FE">
            <w:pPr>
              <w:pStyle w:val="Heading1"/>
            </w:pPr>
          </w:p>
          <w:p w:rsidR="008E2B01" w:rsidRDefault="008E2B01" w:rsidP="002249FE">
            <w:pPr>
              <w:pStyle w:val="Heading1"/>
            </w:pPr>
          </w:p>
          <w:p w:rsidR="008E2B01" w:rsidRDefault="008E2B01" w:rsidP="002249FE">
            <w:pPr>
              <w:pStyle w:val="Heading1"/>
            </w:pPr>
          </w:p>
          <w:p w:rsidR="00813B69" w:rsidRDefault="008E2B01" w:rsidP="002249FE">
            <w:pPr>
              <w:pStyle w:val="Heading1"/>
            </w:pPr>
            <w:r>
              <w:t>Projects</w:t>
            </w:r>
          </w:p>
          <w:p w:rsidR="00813B69" w:rsidRDefault="008E2B01" w:rsidP="002249FE">
            <w:r>
              <w:t xml:space="preserve">Website Development (Academic) </w:t>
            </w:r>
          </w:p>
          <w:p w:rsidR="008E2B01" w:rsidRDefault="008E2B01" w:rsidP="008E2B01">
            <w:pPr>
              <w:pStyle w:val="ListBullet"/>
            </w:pPr>
            <w:r>
              <w:t>Built a math bank question and answer website for student in graduate-level</w:t>
            </w:r>
          </w:p>
          <w:p w:rsidR="008E2B01" w:rsidRDefault="008E2B01" w:rsidP="008E2B01">
            <w:pPr>
              <w:pStyle w:val="ListBullet"/>
            </w:pPr>
            <w:r>
              <w:t xml:space="preserve">Using HTML, CSS, JavaScript to make a website from scratch </w:t>
            </w:r>
          </w:p>
          <w:p w:rsidR="008E2B01" w:rsidRDefault="008E2B01" w:rsidP="008E2B01">
            <w:pPr>
              <w:pStyle w:val="ListBullet"/>
              <w:numPr>
                <w:ilvl w:val="0"/>
                <w:numId w:val="0"/>
              </w:numPr>
            </w:pPr>
            <w:r>
              <w:t xml:space="preserve">Flask App (Academic) </w:t>
            </w:r>
          </w:p>
          <w:p w:rsidR="008E2B01" w:rsidRDefault="0069059B" w:rsidP="008E2B01">
            <w:pPr>
              <w:pStyle w:val="ListBullet"/>
            </w:pPr>
            <w:r>
              <w:t>A flask app for students to exchange information on materials, tools, tutorials. Using Python and Flask.</w:t>
            </w:r>
          </w:p>
          <w:p w:rsidR="00813B69" w:rsidRDefault="00813B69" w:rsidP="0069059B">
            <w:pPr>
              <w:pStyle w:val="ListBullet"/>
              <w:numPr>
                <w:ilvl w:val="0"/>
                <w:numId w:val="0"/>
              </w:numPr>
            </w:pPr>
          </w:p>
          <w:p w:rsidR="0069059B" w:rsidRDefault="0069059B" w:rsidP="0069059B">
            <w:pPr>
              <w:pStyle w:val="ListBullet"/>
              <w:numPr>
                <w:ilvl w:val="0"/>
                <w:numId w:val="0"/>
              </w:numPr>
            </w:pPr>
            <w:r>
              <w:t xml:space="preserve">Database Web Application (Personal) </w:t>
            </w:r>
          </w:p>
          <w:p w:rsidR="0069059B" w:rsidRDefault="0069059B" w:rsidP="0069059B">
            <w:pPr>
              <w:pStyle w:val="ListBullet"/>
            </w:pPr>
            <w:r>
              <w:t xml:space="preserve">Database creation using SQL </w:t>
            </w:r>
          </w:p>
          <w:p w:rsidR="0069059B" w:rsidRDefault="0069059B" w:rsidP="0069059B">
            <w:pPr>
              <w:pStyle w:val="ListBullet"/>
            </w:pPr>
            <w:r>
              <w:t xml:space="preserve">Extracting and inserting data into database for query processing </w:t>
            </w:r>
          </w:p>
          <w:p w:rsidR="0069059B" w:rsidRDefault="0069059B" w:rsidP="0069059B">
            <w:pPr>
              <w:pStyle w:val="ListBullet"/>
            </w:pPr>
            <w:r>
              <w:t xml:space="preserve">Created response page in HTML, CSS, JavaScript </w:t>
            </w:r>
          </w:p>
          <w:p w:rsidR="0069059B" w:rsidRDefault="0069059B" w:rsidP="0069059B">
            <w:pPr>
              <w:pStyle w:val="ListBullet"/>
            </w:pPr>
            <w:r>
              <w:t>Application logic implemented using Python</w:t>
            </w:r>
          </w:p>
          <w:p w:rsidR="0069059B" w:rsidRDefault="0069059B" w:rsidP="0069059B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:rsidR="0069059B" w:rsidRDefault="0069059B" w:rsidP="0069059B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:rsidR="0069059B" w:rsidRPr="00552F9B" w:rsidRDefault="0069059B" w:rsidP="0069059B">
            <w:pPr>
              <w:pStyle w:val="Heading1"/>
            </w:pPr>
          </w:p>
        </w:tc>
        <w:tc>
          <w:tcPr>
            <w:tcW w:w="650" w:type="dxa"/>
            <w:tcBorders>
              <w:left w:val="single" w:sz="4" w:space="0" w:color="D9D9D9" w:themeColor="background1" w:themeShade="D9"/>
            </w:tcBorders>
          </w:tcPr>
          <w:p w:rsidR="00813B69" w:rsidRDefault="00813B69" w:rsidP="002249FE">
            <w:pPr>
              <w:pStyle w:val="Heading1"/>
            </w:pPr>
          </w:p>
          <w:p w:rsidR="008E2B01" w:rsidRDefault="008E2B01" w:rsidP="008E2B01"/>
          <w:p w:rsidR="008E2B01" w:rsidRPr="008E2B01" w:rsidRDefault="008E2B01" w:rsidP="008E2B01"/>
          <w:p w:rsidR="008F2DE7" w:rsidRDefault="008F2DE7" w:rsidP="008F2DE7"/>
          <w:p w:rsidR="008F2DE7" w:rsidRDefault="008F2DE7" w:rsidP="008F2DE7"/>
          <w:p w:rsidR="008F2DE7" w:rsidRPr="008F2DE7" w:rsidRDefault="008F2DE7" w:rsidP="008F2DE7"/>
        </w:tc>
        <w:tc>
          <w:tcPr>
            <w:tcW w:w="6687" w:type="dxa"/>
            <w:gridSpan w:val="2"/>
          </w:tcPr>
          <w:p w:rsidR="008E2B01" w:rsidRDefault="008E2B01" w:rsidP="008E2B01">
            <w:pPr>
              <w:pStyle w:val="Heading3"/>
              <w:tabs>
                <w:tab w:val="left" w:pos="1490"/>
              </w:tabs>
            </w:pPr>
          </w:p>
          <w:p w:rsidR="008E2B01" w:rsidRDefault="008E2B01" w:rsidP="008E2B01"/>
          <w:p w:rsidR="008E2B01" w:rsidRDefault="008E2B01" w:rsidP="008E2B01"/>
          <w:p w:rsidR="008E2B01" w:rsidRDefault="008E2B01" w:rsidP="008E2B01"/>
          <w:p w:rsidR="008E2B01" w:rsidRPr="008E2B01" w:rsidRDefault="008E2B01" w:rsidP="008E2B01"/>
          <w:p w:rsidR="00813B69" w:rsidRDefault="00813B69" w:rsidP="002249FE">
            <w:pPr>
              <w:pStyle w:val="Heading3"/>
            </w:pPr>
            <w:r>
              <w:t>Administrative Assistant</w:t>
            </w:r>
            <w:r w:rsidR="00FD64F2">
              <w:t xml:space="preserve"> </w:t>
            </w:r>
          </w:p>
          <w:p w:rsidR="00813B69" w:rsidRPr="00A6425D" w:rsidRDefault="00813B69" w:rsidP="00ED67E9">
            <w:pPr>
              <w:pStyle w:val="Heading5"/>
              <w:rPr>
                <w:rStyle w:val="JobDescriptionChar"/>
              </w:rPr>
            </w:pPr>
            <w:r>
              <w:t xml:space="preserve">Careens Gas Bar/Branch/NL </w:t>
            </w:r>
            <w:r w:rsidR="00ED67E9">
              <w:t xml:space="preserve">                                                                                                          </w:t>
            </w:r>
            <w:r>
              <w:t xml:space="preserve"> 2015-2020</w:t>
            </w:r>
          </w:p>
          <w:p w:rsidR="00813B69" w:rsidRDefault="00FD64F2" w:rsidP="00FD64F2">
            <w:pPr>
              <w:pStyle w:val="ListBullet"/>
            </w:pPr>
            <w:r>
              <w:t>Daily operations of Careens Gas Bar</w:t>
            </w:r>
          </w:p>
          <w:p w:rsidR="00FD64F2" w:rsidRDefault="00FD64F2" w:rsidP="00FD64F2">
            <w:pPr>
              <w:pStyle w:val="ListBullet"/>
            </w:pPr>
            <w:r>
              <w:t>Responsible for operation and maintenance of ATM machine and Atlantic Lottery Machine</w:t>
            </w:r>
          </w:p>
          <w:p w:rsidR="00FD64F2" w:rsidRDefault="00FD64F2" w:rsidP="00FD64F2">
            <w:pPr>
              <w:pStyle w:val="ListBullet"/>
            </w:pPr>
            <w:r>
              <w:t xml:space="preserve">Ensured confidentiality of all business transactions </w:t>
            </w:r>
          </w:p>
          <w:p w:rsidR="00FD64F2" w:rsidRDefault="00FD64F2" w:rsidP="00FD64F2">
            <w:pPr>
              <w:pStyle w:val="ListBullet"/>
            </w:pPr>
            <w:r>
              <w:t>Maintained inventory and</w:t>
            </w:r>
          </w:p>
          <w:p w:rsidR="00FD64F2" w:rsidRDefault="00FD64F2" w:rsidP="00FD64F2">
            <w:pPr>
              <w:pStyle w:val="ListBullet"/>
            </w:pPr>
            <w:r>
              <w:t>Daily security of premises – setting of alarm for organization and combination to safe</w:t>
            </w:r>
          </w:p>
          <w:p w:rsidR="00FD64F2" w:rsidRDefault="00FD64F2" w:rsidP="00FD64F2">
            <w:pPr>
              <w:pStyle w:val="ListBullet"/>
            </w:pPr>
            <w:r>
              <w:t>Inventory control, material orders and pricing product</w:t>
            </w:r>
          </w:p>
          <w:p w:rsidR="00FD64F2" w:rsidRDefault="00FD64F2" w:rsidP="00FD64F2">
            <w:pPr>
              <w:pStyle w:val="ListBullet"/>
            </w:pPr>
            <w:r>
              <w:t xml:space="preserve">Handled large sums of money </w:t>
            </w:r>
          </w:p>
          <w:p w:rsidR="00FD64F2" w:rsidRDefault="00FD64F2" w:rsidP="00FD64F2">
            <w:pPr>
              <w:pStyle w:val="ListBullet"/>
            </w:pPr>
            <w:r>
              <w:t>Accurately maintained filing system</w:t>
            </w:r>
          </w:p>
          <w:p w:rsidR="00FD64F2" w:rsidRDefault="00FD64F2" w:rsidP="00FD64F2">
            <w:pPr>
              <w:pStyle w:val="ListBullet"/>
            </w:pPr>
            <w:r>
              <w:t>Frequent use of MS Excel to tract product sales and Employee hours</w:t>
            </w:r>
          </w:p>
          <w:p w:rsidR="008E2B01" w:rsidRDefault="00FD64F2" w:rsidP="00FD64F2">
            <w:pPr>
              <w:pStyle w:val="ListBullet"/>
            </w:pPr>
            <w:r>
              <w:t>Answering calls and emails from the general public</w:t>
            </w:r>
          </w:p>
          <w:p w:rsidR="00ED67E9" w:rsidRDefault="00ED67E9" w:rsidP="00ED67E9">
            <w:pPr>
              <w:pStyle w:val="Heading3"/>
            </w:pPr>
            <w:r>
              <w:t xml:space="preserve">Administrative Assistant </w:t>
            </w:r>
          </w:p>
          <w:p w:rsidR="00ED67E9" w:rsidRDefault="00ED67E9" w:rsidP="00ED67E9">
            <w:pPr>
              <w:pStyle w:val="Heading5"/>
            </w:pPr>
            <w:r>
              <w:t>Careens Gas Bar</w:t>
            </w:r>
            <w:r>
              <w:t xml:space="preserve">- Canada Post </w:t>
            </w:r>
            <w:r>
              <w:t xml:space="preserve">/Branch/NL </w:t>
            </w:r>
            <w:r>
              <w:t xml:space="preserve">                                                                             </w:t>
            </w:r>
            <w:r>
              <w:t xml:space="preserve"> 201</w:t>
            </w:r>
            <w:r>
              <w:t>7</w:t>
            </w:r>
            <w:r>
              <w:t>-2020</w:t>
            </w:r>
          </w:p>
          <w:p w:rsidR="00ED67E9" w:rsidRDefault="00ED67E9" w:rsidP="00ED67E9">
            <w:pPr>
              <w:pStyle w:val="ListBullet"/>
            </w:pPr>
            <w:r>
              <w:t>Managed inbound/outbound mail</w:t>
            </w:r>
          </w:p>
          <w:p w:rsidR="00ED67E9" w:rsidRDefault="00ED67E9" w:rsidP="00ED67E9">
            <w:pPr>
              <w:pStyle w:val="ListBullet"/>
            </w:pPr>
            <w:r>
              <w:t>Troubleshooted and fixed any errors with Canada Post System</w:t>
            </w:r>
          </w:p>
          <w:p w:rsidR="00ED67E9" w:rsidRDefault="00ED67E9" w:rsidP="00ED67E9">
            <w:pPr>
              <w:pStyle w:val="ListBullet"/>
            </w:pPr>
            <w:r>
              <w:t>Completed registered mail transactions</w:t>
            </w:r>
          </w:p>
          <w:p w:rsidR="00ED67E9" w:rsidRDefault="00ED67E9" w:rsidP="00ED67E9">
            <w:pPr>
              <w:pStyle w:val="ListBullet"/>
            </w:pPr>
            <w:r>
              <w:t>Maintained filing system</w:t>
            </w:r>
          </w:p>
          <w:p w:rsidR="0069059B" w:rsidRDefault="0069059B" w:rsidP="0069059B">
            <w:pPr>
              <w:pStyle w:val="Heading1"/>
              <w:rPr>
                <w:rFonts w:eastAsiaTheme="minorHAnsi" w:cstheme="minorBidi"/>
                <w:caps w:val="0"/>
                <w:color w:val="262626" w:themeColor="text1" w:themeTint="D9"/>
                <w:spacing w:val="0"/>
                <w:sz w:val="18"/>
                <w:szCs w:val="18"/>
              </w:rPr>
            </w:pPr>
            <w:r>
              <w:t>Volunteer Experience</w:t>
            </w:r>
          </w:p>
          <w:p w:rsidR="0069059B" w:rsidRDefault="0069059B" w:rsidP="0069059B">
            <w:pPr>
              <w:pStyle w:val="Heading3"/>
            </w:pPr>
            <w:r>
              <w:t xml:space="preserve">Branch Recreation Committee                                                </w:t>
            </w:r>
          </w:p>
          <w:p w:rsidR="0069059B" w:rsidRDefault="0069059B" w:rsidP="0069059B">
            <w:pPr>
              <w:pStyle w:val="ListBullet"/>
            </w:pPr>
            <w:r>
              <w:t xml:space="preserve">Responsible for design of community website </w:t>
            </w:r>
          </w:p>
          <w:p w:rsidR="0069059B" w:rsidRDefault="0069059B" w:rsidP="0069059B">
            <w:pPr>
              <w:pStyle w:val="ListBullet"/>
            </w:pPr>
            <w:r>
              <w:t>Creation of posters for town events</w:t>
            </w:r>
          </w:p>
          <w:p w:rsidR="0069059B" w:rsidRDefault="0069059B" w:rsidP="0069059B">
            <w:pPr>
              <w:pStyle w:val="ListBullet"/>
            </w:pPr>
            <w:r>
              <w:t>Live Video capturing of performers at events</w:t>
            </w:r>
          </w:p>
          <w:p w:rsidR="0069059B" w:rsidRDefault="0069059B" w:rsidP="0069059B">
            <w:pPr>
              <w:pStyle w:val="ListBullet"/>
            </w:pPr>
            <w:r>
              <w:t>Scheduling government funded events</w:t>
            </w:r>
          </w:p>
          <w:p w:rsidR="0069059B" w:rsidRDefault="00F70E94" w:rsidP="0069059B">
            <w:pPr>
              <w:pStyle w:val="ListBullet"/>
            </w:pPr>
            <w:r>
              <w:t>Waitressing at</w:t>
            </w:r>
            <w:r w:rsidR="0069059B">
              <w:t xml:space="preserve"> community brunch/supper</w:t>
            </w:r>
          </w:p>
          <w:p w:rsidR="0069059B" w:rsidRPr="0069059B" w:rsidRDefault="0069059B" w:rsidP="0069059B">
            <w:pPr>
              <w:pStyle w:val="ListBullet"/>
            </w:pPr>
            <w:r>
              <w:t>Performed various team-oriented tasks with fellow-volunteers</w:t>
            </w:r>
          </w:p>
          <w:p w:rsidR="008E2B01" w:rsidRDefault="008E2B01" w:rsidP="008E2B01">
            <w:pPr>
              <w:pStyle w:val="ListBullet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  <w:p w:rsidR="008E2B01" w:rsidRPr="008E2B01" w:rsidRDefault="008E2B01" w:rsidP="008E2B01">
            <w:pPr>
              <w:pStyle w:val="ListBullet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</w:tbl>
    <w:p w:rsidR="00813B69" w:rsidRDefault="00813B69" w:rsidP="00813B69"/>
    <w:p w:rsidR="00813B69" w:rsidRDefault="00813B69" w:rsidP="00813B69"/>
    <w:p w:rsidR="00813B69" w:rsidRDefault="008E2B01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13B69" w:rsidSect="00C777FF">
      <w:headerReference w:type="default" r:id="rId25"/>
      <w:footerReference w:type="default" r:id="rId2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116" w:rsidRDefault="00E97116" w:rsidP="00B21D64">
      <w:pPr>
        <w:spacing w:after="0" w:line="240" w:lineRule="auto"/>
      </w:pPr>
      <w:r>
        <w:separator/>
      </w:r>
    </w:p>
  </w:endnote>
  <w:endnote w:type="continuationSeparator" w:id="0">
    <w:p w:rsidR="00E97116" w:rsidRDefault="00E9711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BD0F77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116" w:rsidRDefault="00E97116" w:rsidP="00B21D64">
      <w:pPr>
        <w:spacing w:after="0" w:line="240" w:lineRule="auto"/>
      </w:pPr>
      <w:r>
        <w:separator/>
      </w:r>
    </w:p>
  </w:footnote>
  <w:footnote w:type="continuationSeparator" w:id="0">
    <w:p w:rsidR="00E97116" w:rsidRDefault="00E9711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E138FC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doNotDisplayPageBoundaries/>
  <w:proofState w:spelling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C7"/>
    <w:rsid w:val="000161E1"/>
    <w:rsid w:val="00021303"/>
    <w:rsid w:val="00107E81"/>
    <w:rsid w:val="00144072"/>
    <w:rsid w:val="0021475C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9059B"/>
    <w:rsid w:val="006C2DFF"/>
    <w:rsid w:val="006E31C7"/>
    <w:rsid w:val="007571B5"/>
    <w:rsid w:val="007772B1"/>
    <w:rsid w:val="0081067C"/>
    <w:rsid w:val="00813B69"/>
    <w:rsid w:val="008424CE"/>
    <w:rsid w:val="00890F1A"/>
    <w:rsid w:val="008E2197"/>
    <w:rsid w:val="008E2B01"/>
    <w:rsid w:val="008F2DE7"/>
    <w:rsid w:val="00997E86"/>
    <w:rsid w:val="009B7D45"/>
    <w:rsid w:val="00A21AF8"/>
    <w:rsid w:val="00A6425D"/>
    <w:rsid w:val="00A96376"/>
    <w:rsid w:val="00B03ED5"/>
    <w:rsid w:val="00B21D64"/>
    <w:rsid w:val="00B73E22"/>
    <w:rsid w:val="00B97F2D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62B7E"/>
    <w:rsid w:val="00E97116"/>
    <w:rsid w:val="00ED67E9"/>
    <w:rsid w:val="00F70E94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06DBF5DA6B40FB901878F36F2A7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E8037-9E6B-4B02-A3B1-884E15BEC79F}"/>
      </w:docPartPr>
      <w:docPartBody>
        <w:p w:rsidR="00000000" w:rsidRDefault="006310E7">
          <w:pPr>
            <w:pStyle w:val="0A06DBF5DA6B40FB901878F36F2A75D3"/>
          </w:pPr>
          <w:r w:rsidRPr="007772B1">
            <w:t>ABOUT ME</w:t>
          </w:r>
        </w:p>
      </w:docPartBody>
    </w:docPart>
    <w:docPart>
      <w:docPartPr>
        <w:name w:val="664D64333B584A0CA898B5ECF22F5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C0DB2-6749-4DA6-B745-E3DB7C798F4F}"/>
      </w:docPartPr>
      <w:docPartBody>
        <w:p w:rsidR="00000000" w:rsidRDefault="006310E7">
          <w:pPr>
            <w:pStyle w:val="664D64333B584A0CA898B5ECF22F5EB6"/>
          </w:pPr>
          <w:r>
            <w:t>Skills</w:t>
          </w:r>
        </w:p>
      </w:docPartBody>
    </w:docPart>
    <w:docPart>
      <w:docPartPr>
        <w:name w:val="832DD6D60ED14A65B77BADD591734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787F6-ECFC-414C-8097-393E5B33A513}"/>
      </w:docPartPr>
      <w:docPartBody>
        <w:p w:rsidR="00000000" w:rsidRDefault="006310E7">
          <w:pPr>
            <w:pStyle w:val="832DD6D60ED14A65B77BADD59173479D"/>
          </w:pPr>
          <w:r>
            <w:t>Education</w:t>
          </w:r>
        </w:p>
      </w:docPartBody>
    </w:docPart>
    <w:docPart>
      <w:docPartPr>
        <w:name w:val="80B749CDCE7645A88D85E4EE81013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BC561-51C6-4ED9-A11C-D33B73C001B6}"/>
      </w:docPartPr>
      <w:docPartBody>
        <w:p w:rsidR="00000000" w:rsidRDefault="006310E7">
          <w:pPr>
            <w:pStyle w:val="80B749CDCE7645A88D85E4EE810131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15"/>
    <w:rsid w:val="00612115"/>
    <w:rsid w:val="0063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81BDBCDEA4CCCAA2C9E70B4AD5C3B">
    <w:name w:val="2F181BDBCDEA4CCCAA2C9E70B4AD5C3B"/>
  </w:style>
  <w:style w:type="paragraph" w:customStyle="1" w:styleId="82473B31587D449885634F0B03D0A6F9">
    <w:name w:val="82473B31587D449885634F0B03D0A6F9"/>
  </w:style>
  <w:style w:type="paragraph" w:customStyle="1" w:styleId="1B4FC80AE05E4070BE0D4A789EDF4798">
    <w:name w:val="1B4FC80AE05E4070BE0D4A789EDF4798"/>
  </w:style>
  <w:style w:type="paragraph" w:customStyle="1" w:styleId="94582ABCA1A44E41A7884BA0AF337B94">
    <w:name w:val="94582ABCA1A44E41A7884BA0AF337B94"/>
  </w:style>
  <w:style w:type="paragraph" w:customStyle="1" w:styleId="0A06DBF5DA6B40FB901878F36F2A75D3">
    <w:name w:val="0A06DBF5DA6B40FB901878F36F2A75D3"/>
  </w:style>
  <w:style w:type="paragraph" w:customStyle="1" w:styleId="09CB300ABF7547148E8DD7DA50CFDE9A">
    <w:name w:val="09CB300ABF7547148E8DD7DA50CFDE9A"/>
  </w:style>
  <w:style w:type="paragraph" w:customStyle="1" w:styleId="503E5A96FAA74FFE8D6BA1A76DC22CE8">
    <w:name w:val="503E5A96FAA74FFE8D6BA1A76DC22CE8"/>
  </w:style>
  <w:style w:type="paragraph" w:customStyle="1" w:styleId="D2A6F2D2B87D43E887627A4623CA2F90">
    <w:name w:val="D2A6F2D2B87D43E887627A4623CA2F90"/>
  </w:style>
  <w:style w:type="paragraph" w:customStyle="1" w:styleId="9AD365E7047648B8868848A2C096DB51">
    <w:name w:val="9AD365E7047648B8868848A2C096DB51"/>
  </w:style>
  <w:style w:type="paragraph" w:customStyle="1" w:styleId="A7A68EE30E734AB9868C3BED633669FC">
    <w:name w:val="A7A68EE30E734AB9868C3BED633669FC"/>
  </w:style>
  <w:style w:type="paragraph" w:customStyle="1" w:styleId="C8BD8F64D64C45098B4A64CA101F2914">
    <w:name w:val="C8BD8F64D64C45098B4A64CA101F2914"/>
  </w:style>
  <w:style w:type="paragraph" w:customStyle="1" w:styleId="94B1204C346E42F4885169AF6E2C1BE7">
    <w:name w:val="94B1204C346E42F4885169AF6E2C1BE7"/>
  </w:style>
  <w:style w:type="paragraph" w:customStyle="1" w:styleId="664D64333B584A0CA898B5ECF22F5EB6">
    <w:name w:val="664D64333B584A0CA898B5ECF22F5EB6"/>
  </w:style>
  <w:style w:type="paragraph" w:customStyle="1" w:styleId="832DD6D60ED14A65B77BADD59173479D">
    <w:name w:val="832DD6D60ED14A65B77BADD59173479D"/>
  </w:style>
  <w:style w:type="paragraph" w:customStyle="1" w:styleId="D11E0D9B50544E4AA9CCD46B05F56B64">
    <w:name w:val="D11E0D9B50544E4AA9CCD46B05F56B64"/>
  </w:style>
  <w:style w:type="paragraph" w:customStyle="1" w:styleId="F1452BB10C514261AF883B0B73780A02">
    <w:name w:val="F1452BB10C514261AF883B0B73780A02"/>
  </w:style>
  <w:style w:type="paragraph" w:customStyle="1" w:styleId="F58E31C59B564E04A684BE834903DF14">
    <w:name w:val="F58E31C59B564E04A684BE834903DF14"/>
  </w:style>
  <w:style w:type="paragraph" w:customStyle="1" w:styleId="4A3233945E57498298D95E48E0AFDDDE">
    <w:name w:val="4A3233945E57498298D95E48E0AFDDDE"/>
  </w:style>
  <w:style w:type="paragraph" w:customStyle="1" w:styleId="BC607552BF4B4D008C5A25676CE96EC4">
    <w:name w:val="BC607552BF4B4D008C5A25676CE96EC4"/>
  </w:style>
  <w:style w:type="paragraph" w:customStyle="1" w:styleId="A84ECF1624C44230B5E4D65103974711">
    <w:name w:val="A84ECF1624C44230B5E4D65103974711"/>
  </w:style>
  <w:style w:type="paragraph" w:customStyle="1" w:styleId="77E9B18E153643F8A93614C385599D19">
    <w:name w:val="77E9B18E153643F8A93614C385599D19"/>
  </w:style>
  <w:style w:type="paragraph" w:customStyle="1" w:styleId="8A8EB800AE7E41C8AE862F9FA2F853C4">
    <w:name w:val="8A8EB800AE7E41C8AE862F9FA2F853C4"/>
  </w:style>
  <w:style w:type="paragraph" w:customStyle="1" w:styleId="2B0D0558FD1E4DCDBE8146BDEEB1267B">
    <w:name w:val="2B0D0558FD1E4DCDBE8146BDEEB1267B"/>
  </w:style>
  <w:style w:type="paragraph" w:customStyle="1" w:styleId="80B749CDCE7645A88D85E4EE810131BE">
    <w:name w:val="80B749CDCE7645A88D85E4EE810131BE"/>
  </w:style>
  <w:style w:type="paragraph" w:customStyle="1" w:styleId="BA5FD613F9484ADEA83A33BF150A0D83">
    <w:name w:val="BA5FD613F9484ADEA83A33BF150A0D83"/>
  </w:style>
  <w:style w:type="paragraph" w:customStyle="1" w:styleId="A79FBCC34E35491FBD8C943B3B21AD3A">
    <w:name w:val="A79FBCC34E35491FBD8C943B3B21AD3A"/>
  </w:style>
  <w:style w:type="paragraph" w:customStyle="1" w:styleId="JobDescription">
    <w:name w:val="Job Description"/>
    <w:basedOn w:val="Normal"/>
    <w:link w:val="JobDescriptionChar"/>
    <w:uiPriority w:val="18"/>
    <w:qFormat/>
    <w:rsid w:val="00612115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612115"/>
    <w:rPr>
      <w:rFonts w:eastAsiaTheme="minorHAnsi"/>
      <w:color w:val="262626" w:themeColor="text1" w:themeTint="D9"/>
      <w:sz w:val="18"/>
      <w:szCs w:val="18"/>
    </w:rPr>
  </w:style>
  <w:style w:type="paragraph" w:customStyle="1" w:styleId="6C43E2191BDB410E80890E31DED82E28">
    <w:name w:val="6C43E2191BDB410E80890E31DED82E28"/>
  </w:style>
  <w:style w:type="paragraph" w:styleId="ListBullet">
    <w:name w:val="List Bullet"/>
    <w:basedOn w:val="Normal"/>
    <w:uiPriority w:val="99"/>
    <w:qFormat/>
    <w:rsid w:val="00612115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612115"/>
    <w:pPr>
      <w:numPr>
        <w:numId w:val="1"/>
      </w:numPr>
    </w:pPr>
  </w:style>
  <w:style w:type="paragraph" w:customStyle="1" w:styleId="DB728273098B46129B39FD8F069B9E2F">
    <w:name w:val="DB728273098B46129B39FD8F069B9E2F"/>
  </w:style>
  <w:style w:type="paragraph" w:customStyle="1" w:styleId="A70D9C354D9F4E4384399F3C1ADEC3DE">
    <w:name w:val="A70D9C354D9F4E4384399F3C1ADEC3DE"/>
  </w:style>
  <w:style w:type="paragraph" w:customStyle="1" w:styleId="08DA1220ABB64AA799202548FB9055E8">
    <w:name w:val="08DA1220ABB64AA799202548FB9055E8"/>
  </w:style>
  <w:style w:type="paragraph" w:customStyle="1" w:styleId="E18C7FB2DAD14FD2A96F040967413143">
    <w:name w:val="E18C7FB2DAD14FD2A96F040967413143"/>
  </w:style>
  <w:style w:type="paragraph" w:customStyle="1" w:styleId="FADD3D1DEEE045BE951D68666C777351">
    <w:name w:val="FADD3D1DEEE045BE951D68666C777351"/>
  </w:style>
  <w:style w:type="paragraph" w:customStyle="1" w:styleId="6D63DD7FCCDD4544B307F656B92EA5B5">
    <w:name w:val="6D63DD7FCCDD4544B307F656B92EA5B5"/>
  </w:style>
  <w:style w:type="paragraph" w:customStyle="1" w:styleId="217978394BF447D59DE17544D0D3C76C">
    <w:name w:val="217978394BF447D59DE17544D0D3C76C"/>
  </w:style>
  <w:style w:type="paragraph" w:customStyle="1" w:styleId="DDFB54038E6447BD9E8D1DDB956C65BE">
    <w:name w:val="DDFB54038E6447BD9E8D1DDB956C65BE"/>
  </w:style>
  <w:style w:type="paragraph" w:customStyle="1" w:styleId="6ECA058FC8AB411ABF05BAD41AC4A90D">
    <w:name w:val="6ECA058FC8AB411ABF05BAD41AC4A90D"/>
  </w:style>
  <w:style w:type="paragraph" w:customStyle="1" w:styleId="4780BF85AF8E43E2A191D12FD30BB74F">
    <w:name w:val="4780BF85AF8E43E2A191D12FD30BB74F"/>
  </w:style>
  <w:style w:type="paragraph" w:customStyle="1" w:styleId="76BAEE2FC96F48BEA80B047690C6C2B3">
    <w:name w:val="76BAEE2FC96F48BEA80B047690C6C2B3"/>
  </w:style>
  <w:style w:type="paragraph" w:customStyle="1" w:styleId="7A5D68ABD4EE4C11AC0DCC3F9F78A964">
    <w:name w:val="7A5D68ABD4EE4C11AC0DCC3F9F78A964"/>
  </w:style>
  <w:style w:type="paragraph" w:customStyle="1" w:styleId="27E35F9357E2482B87094F5DBFB1B558">
    <w:name w:val="27E35F9357E2482B87094F5DBFB1B558"/>
  </w:style>
  <w:style w:type="paragraph" w:customStyle="1" w:styleId="DB42A54A256F4BD78A32ED3709D60CC8">
    <w:name w:val="DB42A54A256F4BD78A32ED3709D60CC8"/>
  </w:style>
  <w:style w:type="paragraph" w:customStyle="1" w:styleId="F23143D35D4C4795A0A2C1BDE111F20F">
    <w:name w:val="F23143D35D4C4795A0A2C1BDE111F20F"/>
  </w:style>
  <w:style w:type="paragraph" w:customStyle="1" w:styleId="A5FE1FA3168A45C88AD7ADADB6F49C95">
    <w:name w:val="A5FE1FA3168A45C88AD7ADADB6F49C95"/>
  </w:style>
  <w:style w:type="paragraph" w:customStyle="1" w:styleId="1721337AC1E64573B4EC6B7172331CBF">
    <w:name w:val="1721337AC1E64573B4EC6B7172331CBF"/>
  </w:style>
  <w:style w:type="paragraph" w:customStyle="1" w:styleId="C39B755604BF4CE3BC0102880BDF124D">
    <w:name w:val="C39B755604BF4CE3BC0102880BDF124D"/>
  </w:style>
  <w:style w:type="paragraph" w:customStyle="1" w:styleId="EE1B50A0849443D9B260F5396BCAE605">
    <w:name w:val="EE1B50A0849443D9B260F5396BCAE605"/>
  </w:style>
  <w:style w:type="paragraph" w:customStyle="1" w:styleId="69C352806BBF49B8AE237B9BCAF34C72">
    <w:name w:val="69C352806BBF49B8AE237B9BCAF34C72"/>
  </w:style>
  <w:style w:type="paragraph" w:customStyle="1" w:styleId="09A1F2B15856466C8D6F733E6F284DB5">
    <w:name w:val="09A1F2B15856466C8D6F733E6F284DB5"/>
  </w:style>
  <w:style w:type="paragraph" w:customStyle="1" w:styleId="627B6816EB884D82A6B52C39BF2A1E50">
    <w:name w:val="627B6816EB884D82A6B52C39BF2A1E50"/>
    <w:rsid w:val="00612115"/>
  </w:style>
  <w:style w:type="paragraph" w:customStyle="1" w:styleId="24F13CFA657B451A88A1A3D045B928FF">
    <w:name w:val="24F13CFA657B451A88A1A3D045B928FF"/>
    <w:rsid w:val="00612115"/>
  </w:style>
  <w:style w:type="paragraph" w:customStyle="1" w:styleId="B412E0D85A0F403E8E6246B4A67EF65E">
    <w:name w:val="B412E0D85A0F403E8E6246B4A67EF65E"/>
    <w:rsid w:val="00612115"/>
  </w:style>
  <w:style w:type="paragraph" w:customStyle="1" w:styleId="995C885042454853AEC7F5AEA750C4BE">
    <w:name w:val="995C885042454853AEC7F5AEA750C4BE"/>
    <w:rsid w:val="00612115"/>
  </w:style>
  <w:style w:type="paragraph" w:customStyle="1" w:styleId="A3844CF82B37424E997E7430C9D8791E">
    <w:name w:val="A3844CF82B37424E997E7430C9D8791E"/>
    <w:rsid w:val="00612115"/>
  </w:style>
  <w:style w:type="paragraph" w:customStyle="1" w:styleId="AC523DEE0DDA4E3D85DFCEE4CFA1C440">
    <w:name w:val="AC523DEE0DDA4E3D85DFCEE4CFA1C440"/>
    <w:rsid w:val="00612115"/>
  </w:style>
  <w:style w:type="paragraph" w:customStyle="1" w:styleId="8FF53AB6B5644380B03A691E7DDFF528">
    <w:name w:val="8FF53AB6B5644380B03A691E7DDFF528"/>
    <w:rsid w:val="00612115"/>
  </w:style>
  <w:style w:type="paragraph" w:customStyle="1" w:styleId="1F9E845DAD654120AD358B6000CB6817">
    <w:name w:val="1F9E845DAD654120AD358B6000CB6817"/>
    <w:rsid w:val="00612115"/>
  </w:style>
  <w:style w:type="paragraph" w:customStyle="1" w:styleId="8C407CA4A6A14D6890546801678FB7F1">
    <w:name w:val="8C407CA4A6A14D6890546801678FB7F1"/>
    <w:rsid w:val="00612115"/>
  </w:style>
  <w:style w:type="paragraph" w:customStyle="1" w:styleId="415417272C8344C6A0ED6192330A92AE">
    <w:name w:val="415417272C8344C6A0ED6192330A92AE"/>
    <w:rsid w:val="00612115"/>
  </w:style>
  <w:style w:type="paragraph" w:customStyle="1" w:styleId="5BF8CB9091364FA79B64718220FF2BBE">
    <w:name w:val="5BF8CB9091364FA79B64718220FF2BBE"/>
    <w:rsid w:val="00612115"/>
  </w:style>
  <w:style w:type="paragraph" w:customStyle="1" w:styleId="BB2134F45EB348DDB47C06941032BAE7">
    <w:name w:val="BB2134F45EB348DDB47C06941032BAE7"/>
    <w:rsid w:val="006121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2021-06-28T11:50:00Z</dcterms:created>
  <dcterms:modified xsi:type="dcterms:W3CDTF">2021-06-28T13:58:00Z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